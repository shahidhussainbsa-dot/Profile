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2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9360"/>
      </w:tblGrid>
      <w:tr w:rsidR="00384F21" w:rsidRPr="00384F21" w:rsidTr="00E21F8A">
        <w:trPr>
          <w:trHeight w:val="180"/>
        </w:trPr>
        <w:tc>
          <w:tcPr>
            <w:tcW w:w="9360" w:type="dxa"/>
          </w:tcPr>
          <w:p w:rsidR="00384F21" w:rsidRPr="005C44EE" w:rsidRDefault="00F322D6" w:rsidP="00E21F8A">
            <w:pPr>
              <w:pStyle w:val="Title"/>
              <w:jc w:val="center"/>
              <w:rPr>
                <w:u w:val="double"/>
              </w:rPr>
            </w:pPr>
            <w:r w:rsidRPr="005C44EE">
              <w:rPr>
                <w:u w:val="double"/>
              </w:rPr>
              <w:t>Shahid Hussain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432" w:type="dxa"/>
          <w:right w:w="115" w:type="dxa"/>
        </w:tblCellMar>
        <w:tblLook w:val="0600" w:firstRow="0" w:lastRow="0" w:firstColumn="0" w:lastColumn="0" w:noHBand="1" w:noVBand="1"/>
        <w:tblDescription w:val="First table is for your name, second table is contact info, third table is the main part of the resume"/>
      </w:tblPr>
      <w:tblGrid>
        <w:gridCol w:w="4680"/>
        <w:gridCol w:w="4680"/>
      </w:tblGrid>
      <w:tr w:rsidR="00910CBB" w:rsidTr="00402948">
        <w:trPr>
          <w:trHeight w:val="706"/>
        </w:trPr>
        <w:tc>
          <w:tcPr>
            <w:tcW w:w="4680" w:type="dxa"/>
          </w:tcPr>
          <w:p w:rsidR="00910CBB" w:rsidRPr="00F14524" w:rsidRDefault="00E05637" w:rsidP="00F322D6">
            <w:pPr>
              <w:pStyle w:val="ContactInfo"/>
            </w:pPr>
            <w:r>
              <w:t>03337340752</w:t>
            </w:r>
          </w:p>
          <w:p w:rsidR="00910CBB" w:rsidRDefault="00A76195" w:rsidP="00F322D6">
            <w:pPr>
              <w:pStyle w:val="ContactInfo"/>
            </w:pPr>
            <w:r>
              <w:t>Lyari</w:t>
            </w:r>
            <w:bookmarkStart w:id="0" w:name="_GoBack"/>
            <w:bookmarkEnd w:id="0"/>
            <w:r w:rsidR="00F322D6">
              <w:t>, Karachi ,Pakistan.</w:t>
            </w:r>
          </w:p>
        </w:tc>
        <w:tc>
          <w:tcPr>
            <w:tcW w:w="4680" w:type="dxa"/>
          </w:tcPr>
          <w:p w:rsidR="00910CBB" w:rsidRPr="00F14524" w:rsidRDefault="00CC16BD" w:rsidP="00F322D6">
            <w:pPr>
              <w:pStyle w:val="ContactInfoRight"/>
            </w:pPr>
            <w:r>
              <w:t>ShahidHussain</w:t>
            </w:r>
            <w:r w:rsidR="00F322D6">
              <w:t>BSA@gmail .com</w:t>
            </w:r>
          </w:p>
          <w:p w:rsidR="00910CBB" w:rsidRDefault="005C44EE" w:rsidP="005C44EE">
            <w:pPr>
              <w:pStyle w:val="ContactInfoRight"/>
              <w:jc w:val="left"/>
            </w:pPr>
            <w:r>
              <w:t xml:space="preserve">                                Shahid Hussain linkedin.com</w:t>
            </w:r>
          </w:p>
          <w:p w:rsidR="005C44EE" w:rsidRDefault="005C44EE" w:rsidP="005C44EE">
            <w:pPr>
              <w:pStyle w:val="ContactInfoRight"/>
              <w:jc w:val="left"/>
            </w:pPr>
            <w:r>
              <w:t xml:space="preserve">                                Shayanshahidhussain000-cpu</w:t>
            </w:r>
          </w:p>
        </w:tc>
      </w:tr>
    </w:tbl>
    <w:tbl>
      <w:tblPr>
        <w:tblStyle w:val="TableGrid"/>
        <w:tblW w:w="4904" w:type="pct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16" w:type="dxa"/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  <w:tblDescription w:val="First table is for your name, second table is contact info, third table is the main part of the resume"/>
      </w:tblPr>
      <w:tblGrid>
        <w:gridCol w:w="90"/>
        <w:gridCol w:w="1440"/>
        <w:gridCol w:w="7650"/>
      </w:tblGrid>
      <w:tr w:rsidR="001E5C69" w:rsidTr="00BF4516">
        <w:trPr>
          <w:trHeight w:val="863"/>
        </w:trPr>
        <w:tc>
          <w:tcPr>
            <w:tcW w:w="1530" w:type="dxa"/>
            <w:gridSpan w:val="2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1E5C69" w:rsidRPr="00402948" w:rsidRDefault="00624C03" w:rsidP="00624C03">
            <w:pPr>
              <w:pStyle w:val="Heading1"/>
              <w:rPr>
                <w:i/>
                <w:iCs/>
                <w:color w:val="4A442A" w:themeColor="background2" w:themeShade="40"/>
                <w:u w:val="single"/>
              </w:rPr>
            </w:pPr>
            <w:r w:rsidRPr="00402948">
              <w:rPr>
                <w:i/>
                <w:iCs/>
                <w:color w:val="4A442A" w:themeColor="background2" w:themeShade="40"/>
                <w:sz w:val="32"/>
                <w:szCs w:val="44"/>
                <w:u w:val="single"/>
              </w:rPr>
              <w:t>Profile</w:t>
            </w:r>
          </w:p>
        </w:tc>
        <w:tc>
          <w:tcPr>
            <w:tcW w:w="76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384F21" w:rsidRPr="00617226" w:rsidRDefault="00624C03" w:rsidP="00F322D6">
            <w:r w:rsidRPr="00624C03">
              <w:t>Motivated and hardworking individual with experience in janitorial services, shipping operations, and insurance. Currently working at Pakistan National Shipping Corporation (PNSC) while improving English communication skills and pursuing a Certificate in Information Technology (CIT). Brings a strong work ethic, reliability, and willingness to learn.</w:t>
            </w:r>
          </w:p>
        </w:tc>
      </w:tr>
      <w:tr w:rsidR="00910CBB" w:rsidTr="00BF4516">
        <w:trPr>
          <w:gridBefore w:val="1"/>
          <w:wBefore w:w="90" w:type="dxa"/>
        </w:trPr>
        <w:tc>
          <w:tcPr>
            <w:tcW w:w="1440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910CBB" w:rsidRPr="00BF4516" w:rsidRDefault="00624C03" w:rsidP="00624C03">
            <w:pPr>
              <w:pStyle w:val="Heading1"/>
              <w:rPr>
                <w:i/>
                <w:iCs/>
                <w:sz w:val="24"/>
                <w:szCs w:val="36"/>
                <w:u w:val="single"/>
              </w:rPr>
            </w:pPr>
            <w:r w:rsidRPr="00BF4516">
              <w:rPr>
                <w:i/>
                <w:iCs/>
                <w:color w:val="4A442A" w:themeColor="background2" w:themeShade="40"/>
                <w:sz w:val="28"/>
                <w:szCs w:val="40"/>
                <w:u w:val="single"/>
              </w:rPr>
              <w:t>Core Skills</w:t>
            </w:r>
          </w:p>
        </w:tc>
        <w:tc>
          <w:tcPr>
            <w:tcW w:w="76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24C03" w:rsidRDefault="00624C03" w:rsidP="00CC16BD">
            <w:proofErr w:type="gramStart"/>
            <w:r>
              <w:t>Janitorial</w:t>
            </w:r>
            <w:r w:rsidR="00A76195">
              <w:t xml:space="preserve"> ,glass</w:t>
            </w:r>
            <w:proofErr w:type="gramEnd"/>
            <w:r w:rsidR="00A76195">
              <w:t xml:space="preserve"> cleaning</w:t>
            </w:r>
            <w:r>
              <w:t xml:space="preserve"> &amp; </w:t>
            </w:r>
            <w:r w:rsidR="00A76195">
              <w:t xml:space="preserve">Building </w:t>
            </w:r>
            <w:r>
              <w:t>Maintenance</w:t>
            </w:r>
            <w:r w:rsidR="00A76195">
              <w:t xml:space="preserve"> – Facility cleaning, all mechanical equipment controller about cleaning and</w:t>
            </w:r>
            <w:r>
              <w:t xml:space="preserve"> safety procedures.</w:t>
            </w:r>
          </w:p>
          <w:p w:rsidR="00624C03" w:rsidRDefault="00624C03" w:rsidP="00624C03"/>
          <w:p w:rsidR="00624C03" w:rsidRDefault="00624C03" w:rsidP="007C4162">
            <w:r>
              <w:t>Office &amp; Shipping Support – Record keeping, assisting st</w:t>
            </w:r>
            <w:r w:rsidR="007C4162">
              <w:t>aff, handling operational tasks and building maintaining problems.</w:t>
            </w:r>
          </w:p>
          <w:p w:rsidR="00624C03" w:rsidRDefault="00624C03" w:rsidP="00624C03"/>
          <w:p w:rsidR="00624C03" w:rsidRDefault="00624C03" w:rsidP="00624C03">
            <w:r>
              <w:t>Customer Service – Client assistance, documentation, and communication.</w:t>
            </w:r>
          </w:p>
          <w:p w:rsidR="00624C03" w:rsidRDefault="00624C03" w:rsidP="00624C03"/>
          <w:p w:rsidR="00624C03" w:rsidRDefault="00624C03" w:rsidP="00624C03">
            <w:r>
              <w:t>Technology Skills – Basic computer operation, learning CIT.</w:t>
            </w:r>
          </w:p>
          <w:p w:rsidR="00A9541B" w:rsidRPr="009F50CC" w:rsidRDefault="007C4162" w:rsidP="00624C03">
            <w:r>
              <w:t>Operating cladding machine of glass cleaning work.</w:t>
            </w:r>
          </w:p>
        </w:tc>
      </w:tr>
      <w:tr w:rsidR="00910CBB" w:rsidTr="005C44EE">
        <w:trPr>
          <w:trHeight w:val="4328"/>
        </w:trPr>
        <w:tc>
          <w:tcPr>
            <w:tcW w:w="153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910CBB" w:rsidRPr="00402948" w:rsidRDefault="00624C03" w:rsidP="00402948">
            <w:pPr>
              <w:pStyle w:val="Heading1"/>
              <w:jc w:val="left"/>
              <w:rPr>
                <w:i/>
                <w:iCs/>
                <w:u w:val="single"/>
              </w:rPr>
            </w:pPr>
            <w:r w:rsidRPr="00BF4516">
              <w:rPr>
                <w:i/>
                <w:iCs/>
                <w:color w:val="4A442A" w:themeColor="background2" w:themeShade="40"/>
                <w:sz w:val="24"/>
                <w:szCs w:val="36"/>
                <w:u w:val="single"/>
              </w:rPr>
              <w:t xml:space="preserve">Work Experience  </w:t>
            </w:r>
          </w:p>
        </w:tc>
        <w:tc>
          <w:tcPr>
            <w:tcW w:w="76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624C03" w:rsidRDefault="00624C03" w:rsidP="00E21F8A">
            <w:pPr>
              <w:pStyle w:val="Heading2"/>
              <w:numPr>
                <w:ilvl w:val="0"/>
                <w:numId w:val="15"/>
              </w:numPr>
            </w:pPr>
            <w:r>
              <w:t>Pakistan National Shipping Corporation (PNSC) – Karachi</w:t>
            </w:r>
          </w:p>
          <w:p w:rsidR="00624C03" w:rsidRDefault="007C4162" w:rsidP="00E21F8A">
            <w:pPr>
              <w:pStyle w:val="Heading2"/>
            </w:pPr>
            <w:r>
              <w:t>Support Staff — [2016 till yet]</w:t>
            </w:r>
            <w:r w:rsidR="002374C1">
              <w:t>.</w:t>
            </w:r>
          </w:p>
          <w:p w:rsidR="00624C03" w:rsidRDefault="00624C03" w:rsidP="00E21F8A">
            <w:pPr>
              <w:pStyle w:val="Heading2"/>
              <w:numPr>
                <w:ilvl w:val="0"/>
                <w:numId w:val="14"/>
              </w:numPr>
            </w:pPr>
            <w:r>
              <w:t>Assist in operational and office tasks.</w:t>
            </w:r>
          </w:p>
          <w:p w:rsidR="00624C03" w:rsidRDefault="00624C03" w:rsidP="00E21F8A">
            <w:pPr>
              <w:pStyle w:val="Heading2"/>
              <w:numPr>
                <w:ilvl w:val="0"/>
                <w:numId w:val="14"/>
              </w:numPr>
            </w:pPr>
            <w:r>
              <w:t>Support team in daily functions and communication.</w:t>
            </w:r>
          </w:p>
          <w:p w:rsidR="00624C03" w:rsidRDefault="00624C03" w:rsidP="00E21F8A">
            <w:pPr>
              <w:pStyle w:val="Heading2"/>
              <w:numPr>
                <w:ilvl w:val="0"/>
                <w:numId w:val="14"/>
              </w:numPr>
            </w:pPr>
            <w:r>
              <w:t>Jubilee Insurance – Karachi</w:t>
            </w:r>
          </w:p>
          <w:p w:rsidR="002374C1" w:rsidRDefault="00624C03" w:rsidP="00E21F8A">
            <w:pPr>
              <w:pStyle w:val="Heading2"/>
              <w:numPr>
                <w:ilvl w:val="0"/>
                <w:numId w:val="14"/>
              </w:numPr>
            </w:pPr>
            <w:r>
              <w:t>Customer Assistance / Supp</w:t>
            </w:r>
            <w:r w:rsidR="00CC16BD">
              <w:t>ort —</w:t>
            </w:r>
          </w:p>
          <w:p w:rsidR="00624C03" w:rsidRDefault="00CC16BD" w:rsidP="00E21F8A">
            <w:pPr>
              <w:pStyle w:val="Heading2"/>
            </w:pPr>
            <w:r>
              <w:t xml:space="preserve"> </w:t>
            </w:r>
          </w:p>
          <w:p w:rsidR="002374C1" w:rsidRDefault="002374C1" w:rsidP="00E21F8A">
            <w:pPr>
              <w:pStyle w:val="Heading2"/>
              <w:numPr>
                <w:ilvl w:val="0"/>
                <w:numId w:val="14"/>
              </w:numPr>
            </w:pPr>
            <w:r w:rsidRPr="002374C1">
              <w:t>Soneri bank head Office-Karachi</w:t>
            </w:r>
          </w:p>
          <w:p w:rsidR="002374C1" w:rsidRPr="002374C1" w:rsidRDefault="002374C1" w:rsidP="00E21F8A">
            <w:pPr>
              <w:pStyle w:val="Heading2"/>
              <w:numPr>
                <w:ilvl w:val="0"/>
                <w:numId w:val="14"/>
              </w:numPr>
            </w:pPr>
            <w:proofErr w:type="spellStart"/>
            <w:r w:rsidRPr="002374C1">
              <w:t>Beuoro</w:t>
            </w:r>
            <w:proofErr w:type="spellEnd"/>
            <w:r w:rsidRPr="002374C1">
              <w:t xml:space="preserve"> </w:t>
            </w:r>
            <w:proofErr w:type="spellStart"/>
            <w:r w:rsidRPr="002374C1">
              <w:t>varitas</w:t>
            </w:r>
            <w:proofErr w:type="spellEnd"/>
            <w:r w:rsidRPr="002374C1">
              <w:t xml:space="preserve"> company. Korangi. Karachi</w:t>
            </w:r>
          </w:p>
          <w:p w:rsidR="00624C03" w:rsidRDefault="00624C03" w:rsidP="00E21F8A">
            <w:pPr>
              <w:pStyle w:val="Heading2"/>
              <w:numPr>
                <w:ilvl w:val="0"/>
                <w:numId w:val="14"/>
              </w:numPr>
            </w:pPr>
            <w:r>
              <w:t>Provided customer service support.</w:t>
            </w:r>
          </w:p>
          <w:p w:rsidR="00624C03" w:rsidRDefault="00624C03" w:rsidP="00E21F8A">
            <w:pPr>
              <w:pStyle w:val="Heading2"/>
              <w:numPr>
                <w:ilvl w:val="0"/>
                <w:numId w:val="14"/>
              </w:numPr>
            </w:pPr>
            <w:r>
              <w:t>Helped in documentation and client communication.</w:t>
            </w:r>
          </w:p>
          <w:p w:rsidR="00624C03" w:rsidRDefault="00624C03" w:rsidP="00E21F8A">
            <w:pPr>
              <w:pStyle w:val="Heading2"/>
              <w:numPr>
                <w:ilvl w:val="0"/>
                <w:numId w:val="14"/>
              </w:numPr>
            </w:pPr>
            <w:r>
              <w:t>Family Business Experience – Karachi</w:t>
            </w:r>
          </w:p>
          <w:p w:rsidR="00624C03" w:rsidRDefault="00624C03" w:rsidP="00E21F8A">
            <w:pPr>
              <w:pStyle w:val="Heading2"/>
              <w:numPr>
                <w:ilvl w:val="0"/>
                <w:numId w:val="14"/>
              </w:numPr>
            </w:pPr>
            <w:r>
              <w:t>General Business Suppo</w:t>
            </w:r>
            <w:r w:rsidR="00CC16BD">
              <w:t xml:space="preserve">rt — </w:t>
            </w:r>
          </w:p>
          <w:p w:rsidR="00624C03" w:rsidRDefault="00624C03" w:rsidP="00E21F8A">
            <w:pPr>
              <w:pStyle w:val="Heading2"/>
            </w:pPr>
          </w:p>
          <w:p w:rsidR="00B656B9" w:rsidRPr="001A2DAF" w:rsidRDefault="00624C03" w:rsidP="00E21F8A">
            <w:pPr>
              <w:pStyle w:val="Heading2"/>
              <w:numPr>
                <w:ilvl w:val="0"/>
                <w:numId w:val="14"/>
              </w:numPr>
            </w:pPr>
            <w:r>
              <w:t>Assisted in store</w:t>
            </w:r>
            <w:r w:rsidR="00E21F8A">
              <w:t xml:space="preserve"> operations and client handling.</w:t>
            </w:r>
          </w:p>
        </w:tc>
      </w:tr>
      <w:tr w:rsidR="00910CBB" w:rsidTr="00BF4516">
        <w:sdt>
          <w:sdtPr>
            <w:alias w:val="Education:"/>
            <w:tag w:val="Education:"/>
            <w:id w:val="5444174"/>
            <w:placeholder>
              <w:docPart w:val="3F238155BD43429C840BF2712785AEB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0" w:type="dxa"/>
                <w:gridSpan w:val="2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:rsidR="00910CBB" w:rsidRPr="00024E30" w:rsidRDefault="004513B2" w:rsidP="002B7E4E">
                <w:pPr>
                  <w:pStyle w:val="Heading1"/>
                </w:pPr>
                <w:r w:rsidRPr="00BF4516">
                  <w:rPr>
                    <w:i/>
                    <w:iCs/>
                    <w:color w:val="4A442A" w:themeColor="background2" w:themeShade="40"/>
                    <w:sz w:val="24"/>
                    <w:szCs w:val="36"/>
                    <w:u w:val="single"/>
                  </w:rPr>
                  <w:t>Education</w:t>
                </w:r>
              </w:p>
            </w:tc>
          </w:sdtContent>
        </w:sdt>
        <w:tc>
          <w:tcPr>
            <w:tcW w:w="76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Pr="001A2DAF" w:rsidRDefault="00CC16BD" w:rsidP="00624C03">
            <w:pPr>
              <w:pStyle w:val="Heading2"/>
            </w:pPr>
            <w:r w:rsidRPr="00CC16BD">
              <w:t>Intermediate in Science – DJ S</w:t>
            </w:r>
            <w:r>
              <w:t>cience College, Karachi — 1995</w:t>
            </w:r>
          </w:p>
        </w:tc>
      </w:tr>
      <w:tr w:rsidR="00B656B9" w:rsidTr="00BF4516">
        <w:tc>
          <w:tcPr>
            <w:tcW w:w="153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B656B9" w:rsidRPr="005C44EE" w:rsidRDefault="00CC16BD" w:rsidP="00CC16BD">
            <w:pPr>
              <w:pStyle w:val="Heading1"/>
              <w:rPr>
                <w:i/>
                <w:iCs/>
                <w:color w:val="4A442A" w:themeColor="background2" w:themeShade="40"/>
                <w:sz w:val="24"/>
                <w:szCs w:val="36"/>
                <w:u w:val="single"/>
              </w:rPr>
            </w:pPr>
            <w:r w:rsidRPr="005C44EE">
              <w:rPr>
                <w:i/>
                <w:iCs/>
                <w:color w:val="4A442A" w:themeColor="background2" w:themeShade="40"/>
                <w:sz w:val="24"/>
                <w:szCs w:val="36"/>
                <w:u w:val="single"/>
              </w:rPr>
              <w:t>Additional Information</w:t>
            </w:r>
          </w:p>
        </w:tc>
        <w:tc>
          <w:tcPr>
            <w:tcW w:w="76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Pr="00E21F8A" w:rsidRDefault="00CC16BD" w:rsidP="00CC16BD">
            <w:pPr>
              <w:rPr>
                <w:b/>
                <w:bCs/>
              </w:rPr>
            </w:pPr>
            <w:r w:rsidRPr="00E21F8A">
              <w:rPr>
                <w:b/>
                <w:bCs/>
              </w:rPr>
              <w:t>Languages: Urdu (Native), English (Learning)</w:t>
            </w:r>
          </w:p>
        </w:tc>
      </w:tr>
      <w:tr w:rsidR="00B656B9" w:rsidTr="00BF4516">
        <w:tc>
          <w:tcPr>
            <w:tcW w:w="153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:rsidR="00B656B9" w:rsidRDefault="00B656B9" w:rsidP="00CC16BD">
            <w:pPr>
              <w:pStyle w:val="Heading1"/>
            </w:pPr>
          </w:p>
        </w:tc>
        <w:tc>
          <w:tcPr>
            <w:tcW w:w="76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B656B9" w:rsidRDefault="00B656B9" w:rsidP="00CC16BD"/>
        </w:tc>
      </w:tr>
      <w:tr w:rsidR="00910CBB" w:rsidTr="00BF4516">
        <w:tc>
          <w:tcPr>
            <w:tcW w:w="1530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7F7F7" w:fill="auto"/>
          </w:tcPr>
          <w:p w:rsidR="00910CBB" w:rsidRPr="00024E30" w:rsidRDefault="00910CBB" w:rsidP="00CC16BD">
            <w:pPr>
              <w:pStyle w:val="Heading1"/>
            </w:pPr>
          </w:p>
        </w:tc>
        <w:tc>
          <w:tcPr>
            <w:tcW w:w="7650" w:type="dxa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910CBB" w:rsidRDefault="00910CBB" w:rsidP="00CC16BD">
            <w:pPr>
              <w:pStyle w:val="Heading2"/>
            </w:pPr>
          </w:p>
        </w:tc>
      </w:tr>
    </w:tbl>
    <w:p w:rsidR="007A2648" w:rsidRDefault="007A2648" w:rsidP="007A2648">
      <w:pPr>
        <w:pStyle w:val="NoSpacing"/>
      </w:pPr>
    </w:p>
    <w:sectPr w:rsidR="007A2648" w:rsidSect="00474BB6">
      <w:headerReference w:type="default" r:id="rId7"/>
      <w:footerReference w:type="default" r:id="rId8"/>
      <w:headerReference w:type="first" r:id="rId9"/>
      <w:pgSz w:w="12240" w:h="15840" w:code="1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F94" w:rsidRDefault="00651F94">
      <w:r>
        <w:separator/>
      </w:r>
    </w:p>
  </w:endnote>
  <w:endnote w:type="continuationSeparator" w:id="0">
    <w:p w:rsidR="00651F94" w:rsidRDefault="00651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03540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BB6" w:rsidRDefault="00474BB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5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F94" w:rsidRDefault="00651F94">
      <w:r>
        <w:separator/>
      </w:r>
    </w:p>
  </w:footnote>
  <w:footnote w:type="continuationSeparator" w:id="0">
    <w:p w:rsidR="00651F94" w:rsidRDefault="00651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2" name="Rectangle 2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0BAB140C" id="Rectangle 2" o:spid="_x0000_s1026" alt="Single line border around page" style="position:absolute;margin-left:0;margin-top:0;width:561.6pt;height:741.6pt;z-index:251659264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BB6" w:rsidRDefault="00474B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 wp14:anchorId="4698D2F9" wp14:editId="6FE2793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2320" cy="9418320"/>
              <wp:effectExtent l="0" t="0" r="19685" b="27305"/>
              <wp:wrapNone/>
              <wp:docPr id="3" name="Rectangle 3" descr="Single line border around pag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32320" cy="941832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91800</wp14:pctWidth>
              </wp14:sizeRelH>
              <wp14:sizeRelV relativeFrom="page">
                <wp14:pctHeight>93700</wp14:pctHeight>
              </wp14:sizeRelV>
            </wp:anchor>
          </w:drawing>
        </mc:Choice>
        <mc:Fallback>
          <w:pict>
            <v:rect w14:anchorId="6D3AE58B" id="Rectangle 3" o:spid="_x0000_s1026" alt="Single line border around page" style="position:absolute;margin-left:0;margin-top:0;width:561.6pt;height:741.6pt;z-index:251661312;visibility:visible;mso-wrap-style:square;mso-width-percent:918;mso-height-percent:937;mso-wrap-distance-left:9pt;mso-wrap-distance-top:0;mso-wrap-distance-right:9pt;mso-wrap-distance-bottom:0;mso-position-horizontal:center;mso-position-horizontal-relative:page;mso-position-vertical:center;mso-position-vertical-relative:page;mso-width-percent:918;mso-height-percent:937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" filled="f" strokecolor="#d8d8d8 [2732]" strokeweight="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E35D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1304A20"/>
    <w:multiLevelType w:val="hybridMultilevel"/>
    <w:tmpl w:val="6504E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307A9"/>
    <w:multiLevelType w:val="hybridMultilevel"/>
    <w:tmpl w:val="FF0E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1895717"/>
    <w:multiLevelType w:val="hybridMultilevel"/>
    <w:tmpl w:val="9E00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D6"/>
    <w:rsid w:val="0001722C"/>
    <w:rsid w:val="00024E30"/>
    <w:rsid w:val="00045CE7"/>
    <w:rsid w:val="00066481"/>
    <w:rsid w:val="00102CBC"/>
    <w:rsid w:val="00127BC3"/>
    <w:rsid w:val="00141739"/>
    <w:rsid w:val="001A2DAF"/>
    <w:rsid w:val="001E5C69"/>
    <w:rsid w:val="001F30A4"/>
    <w:rsid w:val="002001BF"/>
    <w:rsid w:val="002275F6"/>
    <w:rsid w:val="002374C1"/>
    <w:rsid w:val="00243B94"/>
    <w:rsid w:val="00247188"/>
    <w:rsid w:val="00261DE3"/>
    <w:rsid w:val="002B7E4E"/>
    <w:rsid w:val="002F22D0"/>
    <w:rsid w:val="00307B41"/>
    <w:rsid w:val="003105DA"/>
    <w:rsid w:val="003755F2"/>
    <w:rsid w:val="00384F21"/>
    <w:rsid w:val="003E2599"/>
    <w:rsid w:val="00402948"/>
    <w:rsid w:val="00413583"/>
    <w:rsid w:val="004350D6"/>
    <w:rsid w:val="004513B2"/>
    <w:rsid w:val="00474BB6"/>
    <w:rsid w:val="0048154B"/>
    <w:rsid w:val="004A13BA"/>
    <w:rsid w:val="004B46B6"/>
    <w:rsid w:val="004B572C"/>
    <w:rsid w:val="00525C3F"/>
    <w:rsid w:val="00531EC3"/>
    <w:rsid w:val="0058321E"/>
    <w:rsid w:val="005C3A84"/>
    <w:rsid w:val="005C44EE"/>
    <w:rsid w:val="00617226"/>
    <w:rsid w:val="00624C03"/>
    <w:rsid w:val="00647056"/>
    <w:rsid w:val="00651F94"/>
    <w:rsid w:val="006704FF"/>
    <w:rsid w:val="00673C26"/>
    <w:rsid w:val="006B4888"/>
    <w:rsid w:val="006D2999"/>
    <w:rsid w:val="006E1E22"/>
    <w:rsid w:val="00730614"/>
    <w:rsid w:val="007A2648"/>
    <w:rsid w:val="007C4162"/>
    <w:rsid w:val="008F1622"/>
    <w:rsid w:val="00910CBB"/>
    <w:rsid w:val="00923D54"/>
    <w:rsid w:val="00933AC4"/>
    <w:rsid w:val="0095591D"/>
    <w:rsid w:val="009F50CC"/>
    <w:rsid w:val="00A76195"/>
    <w:rsid w:val="00A90A26"/>
    <w:rsid w:val="00A9541B"/>
    <w:rsid w:val="00AA4E22"/>
    <w:rsid w:val="00AA6298"/>
    <w:rsid w:val="00AD1F23"/>
    <w:rsid w:val="00AE7A54"/>
    <w:rsid w:val="00AF3A64"/>
    <w:rsid w:val="00AF7026"/>
    <w:rsid w:val="00B1053A"/>
    <w:rsid w:val="00B44326"/>
    <w:rsid w:val="00B656B9"/>
    <w:rsid w:val="00B67141"/>
    <w:rsid w:val="00B71752"/>
    <w:rsid w:val="00BF4516"/>
    <w:rsid w:val="00C23BE0"/>
    <w:rsid w:val="00C87C9D"/>
    <w:rsid w:val="00CC16BD"/>
    <w:rsid w:val="00CC1D1E"/>
    <w:rsid w:val="00CC7FC2"/>
    <w:rsid w:val="00CD5910"/>
    <w:rsid w:val="00D13586"/>
    <w:rsid w:val="00D17647"/>
    <w:rsid w:val="00D207B5"/>
    <w:rsid w:val="00D22188"/>
    <w:rsid w:val="00D313CE"/>
    <w:rsid w:val="00D835A4"/>
    <w:rsid w:val="00E02D4E"/>
    <w:rsid w:val="00E05637"/>
    <w:rsid w:val="00E20F9E"/>
    <w:rsid w:val="00E21F8A"/>
    <w:rsid w:val="00E5147C"/>
    <w:rsid w:val="00E9289A"/>
    <w:rsid w:val="00EC0619"/>
    <w:rsid w:val="00EE0B8D"/>
    <w:rsid w:val="00F068E1"/>
    <w:rsid w:val="00F14524"/>
    <w:rsid w:val="00F3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AC568"/>
  <w15:docId w15:val="{48CE1748-6B4C-4150-9545-137EED5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C9D"/>
  </w:style>
  <w:style w:type="paragraph" w:styleId="Heading1">
    <w:name w:val="heading 1"/>
    <w:basedOn w:val="Normal"/>
    <w:link w:val="Heading1Char"/>
    <w:uiPriority w:val="9"/>
    <w:qFormat/>
    <w:rsid w:val="003105DA"/>
    <w:pPr>
      <w:jc w:val="right"/>
      <w:outlineLvl w:val="0"/>
    </w:pPr>
    <w:rPr>
      <w:rFonts w:eastAsiaTheme="majorEastAsia" w:cstheme="majorBidi"/>
      <w:b/>
      <w:color w:val="984806" w:themeColor="accent6" w:themeShade="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54"/>
    <w:pPr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C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321E"/>
  </w:style>
  <w:style w:type="character" w:customStyle="1" w:styleId="HeaderChar">
    <w:name w:val="Header Char"/>
    <w:basedOn w:val="DefaultParagraphFont"/>
    <w:link w:val="Header"/>
    <w:uiPriority w:val="99"/>
    <w:rsid w:val="0058321E"/>
  </w:style>
  <w:style w:type="paragraph" w:styleId="Footer">
    <w:name w:val="footer"/>
    <w:basedOn w:val="Normal"/>
    <w:link w:val="FooterChar"/>
    <w:uiPriority w:val="99"/>
    <w:unhideWhenUsed/>
    <w:rsid w:val="0058321E"/>
  </w:style>
  <w:style w:type="character" w:customStyle="1" w:styleId="FooterChar">
    <w:name w:val="Footer Char"/>
    <w:basedOn w:val="DefaultParagraphFont"/>
    <w:link w:val="Footer"/>
    <w:uiPriority w:val="99"/>
    <w:rsid w:val="0058321E"/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Cs w:val="16"/>
    </w:rPr>
  </w:style>
  <w:style w:type="paragraph" w:customStyle="1" w:styleId="ContactInfo">
    <w:name w:val="Contact Info"/>
    <w:basedOn w:val="Normal"/>
    <w:link w:val="ContactInfoChar"/>
    <w:uiPriority w:val="2"/>
    <w:qFormat/>
    <w:rsid w:val="00910CBB"/>
    <w:rPr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sid w:val="00C23BE0"/>
    <w:rPr>
      <w:b/>
      <w:color w:val="262626" w:themeColor="text1" w:themeTint="D9"/>
    </w:rPr>
  </w:style>
  <w:style w:type="paragraph" w:customStyle="1" w:styleId="ContactInfoRight">
    <w:name w:val="Contact Info_Right"/>
    <w:basedOn w:val="Normal"/>
    <w:link w:val="ContactInfoRightChar"/>
    <w:uiPriority w:val="3"/>
    <w:qFormat/>
    <w:rsid w:val="00910CBB"/>
    <w:pPr>
      <w:jc w:val="right"/>
    </w:pPr>
    <w:rPr>
      <w:b/>
    </w:rPr>
  </w:style>
  <w:style w:type="character" w:customStyle="1" w:styleId="ContactInfoRightChar">
    <w:name w:val="Contact Info_Right Char"/>
    <w:basedOn w:val="DefaultParagraphFont"/>
    <w:link w:val="ContactInfoRight"/>
    <w:uiPriority w:val="3"/>
    <w:rsid w:val="00C23BE0"/>
    <w:rPr>
      <w:b/>
    </w:rPr>
  </w:style>
  <w:style w:type="paragraph" w:styleId="NoSpacing">
    <w:name w:val="No Spacing"/>
    <w:uiPriority w:val="14"/>
    <w:qFormat/>
    <w:rsid w:val="00923D54"/>
  </w:style>
  <w:style w:type="paragraph" w:styleId="Bibliography">
    <w:name w:val="Bibliography"/>
    <w:basedOn w:val="Normal"/>
    <w:next w:val="Normal"/>
    <w:uiPriority w:val="37"/>
    <w:semiHidden/>
    <w:unhideWhenUsed/>
    <w:rsid w:val="00673C26"/>
  </w:style>
  <w:style w:type="paragraph" w:styleId="BlockText">
    <w:name w:val="Block Text"/>
    <w:basedOn w:val="Normal"/>
    <w:uiPriority w:val="99"/>
    <w:semiHidden/>
    <w:unhideWhenUsed/>
    <w:rsid w:val="003105DA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73C26"/>
  </w:style>
  <w:style w:type="paragraph" w:styleId="BodyText3">
    <w:name w:val="Body Text 3"/>
    <w:basedOn w:val="Normal"/>
    <w:link w:val="BodyText3Char"/>
    <w:uiPriority w:val="99"/>
    <w:semiHidden/>
    <w:unhideWhenUsed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73C26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07B5"/>
    <w:rPr>
      <w:color w:val="404040" w:themeColor="text1" w:themeTint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73C2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73C2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73C2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73C26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3C26"/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73C26"/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C2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C2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673C26"/>
  </w:style>
  <w:style w:type="paragraph" w:styleId="DocumentMap">
    <w:name w:val="Document Map"/>
    <w:basedOn w:val="Normal"/>
    <w:link w:val="DocumentMapChar"/>
    <w:uiPriority w:val="99"/>
    <w:semiHidden/>
    <w:unhideWhenUsed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73C2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73C26"/>
  </w:style>
  <w:style w:type="character" w:styleId="EndnoteReference">
    <w:name w:val="end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3C2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3C2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3C26"/>
    <w:rPr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05DA"/>
    <w:rPr>
      <w:rFonts w:eastAsiaTheme="majorEastAsia" w:cstheme="majorBidi"/>
      <w:b/>
      <w:color w:val="984806" w:themeColor="accent6" w:themeShade="8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A54"/>
    <w:rPr>
      <w:rFonts w:eastAsiaTheme="majorEastAsia" w:cstheme="majorBidi"/>
      <w:b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C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C2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C3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C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C2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C2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73C26"/>
  </w:style>
  <w:style w:type="paragraph" w:styleId="HTMLAddress">
    <w:name w:val="HTML Address"/>
    <w:basedOn w:val="Normal"/>
    <w:link w:val="HTMLAddressChar"/>
    <w:uiPriority w:val="99"/>
    <w:semiHidden/>
    <w:unhideWhenUsed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73C2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C2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C2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73C26"/>
  </w:style>
  <w:style w:type="paragraph" w:styleId="List">
    <w:name w:val="List"/>
    <w:basedOn w:val="Normal"/>
    <w:uiPriority w:val="99"/>
    <w:semiHidden/>
    <w:unhideWhenUsed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unhideWhenUsed/>
    <w:qFormat/>
    <w:rsid w:val="004B572C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unhideWhenUsed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73C2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73C2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73C26"/>
  </w:style>
  <w:style w:type="character" w:styleId="PageNumber">
    <w:name w:val="page number"/>
    <w:basedOn w:val="DefaultParagraphFont"/>
    <w:uiPriority w:val="99"/>
    <w:semiHidden/>
    <w:unhideWhenUsed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73C26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73C26"/>
  </w:style>
  <w:style w:type="paragraph" w:styleId="Signature">
    <w:name w:val="Signature"/>
    <w:basedOn w:val="Normal"/>
    <w:link w:val="SignatureChar"/>
    <w:uiPriority w:val="99"/>
    <w:semiHidden/>
    <w:unhideWhenUsed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73C26"/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3C26"/>
    <w:pPr>
      <w:outlineLvl w:val="9"/>
    </w:pPr>
  </w:style>
  <w:style w:type="paragraph" w:styleId="Title">
    <w:name w:val="Title"/>
    <w:basedOn w:val="Normal"/>
    <w:link w:val="TitleChar"/>
    <w:uiPriority w:val="1"/>
    <w:qFormat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4F21"/>
    <w:rPr>
      <w:rFonts w:eastAsiaTheme="majorEastAsia" w:cstheme="majorBidi"/>
      <w:b/>
      <w:color w:val="215868" w:themeColor="accent5" w:themeShade="80"/>
      <w:sz w:val="32"/>
      <w:szCs w:val="56"/>
    </w:rPr>
  </w:style>
  <w:style w:type="character" w:styleId="IntenseEmphasis">
    <w:name w:val="Intense Emphasis"/>
    <w:basedOn w:val="DefaultParagraphFont"/>
    <w:uiPriority w:val="21"/>
    <w:semiHidden/>
    <w:unhideWhenUsed/>
    <w:rsid w:val="003105DA"/>
    <w:rPr>
      <w:i/>
      <w:iCs/>
      <w:color w:val="365F91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05D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05D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05D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3105DA"/>
    <w:rPr>
      <w:b/>
      <w:bCs/>
      <w:caps w:val="0"/>
      <w:smallCaps/>
      <w:color w:val="365F9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C3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Subtitle">
    <w:name w:val="Subtitle"/>
    <w:basedOn w:val="Title"/>
    <w:link w:val="SubtitleChar"/>
    <w:uiPriority w:val="11"/>
    <w:semiHidden/>
    <w:unhideWhenUsed/>
    <w:rsid w:val="00C87C9D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87C9D"/>
    <w:rPr>
      <w:rFonts w:eastAsiaTheme="minorEastAsia" w:cstheme="majorBidi"/>
      <w:b/>
      <w:color w:val="5A5A5A" w:themeColor="text1" w:themeTint="A5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.Shayan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F238155BD43429C840BF2712785A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D1710-16E1-4742-96B8-27939F27083F}"/>
      </w:docPartPr>
      <w:docPartBody>
        <w:p w:rsidR="004C05CE" w:rsidRDefault="008600EF">
          <w:pPr>
            <w:pStyle w:val="3F238155BD43429C840BF2712785AEBA"/>
          </w:pPr>
          <w:r w:rsidRPr="00024E3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0EF"/>
    <w:rsid w:val="003D2240"/>
    <w:rsid w:val="004C05CE"/>
    <w:rsid w:val="008600EF"/>
    <w:rsid w:val="00A2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F2691792454C17A86C1580C3020AB0">
    <w:name w:val="F9F2691792454C17A86C1580C3020AB0"/>
  </w:style>
  <w:style w:type="paragraph" w:customStyle="1" w:styleId="ContactInfo">
    <w:name w:val="Contact Info"/>
    <w:basedOn w:val="Normal"/>
    <w:link w:val="ContactInfoChar"/>
    <w:uiPriority w:val="2"/>
    <w:qFormat/>
    <w:pPr>
      <w:spacing w:after="0" w:line="240" w:lineRule="auto"/>
    </w:pPr>
    <w:rPr>
      <w:rFonts w:eastAsiaTheme="minorHAnsi"/>
      <w:b/>
      <w:color w:val="262626" w:themeColor="text1" w:themeTint="D9"/>
    </w:rPr>
  </w:style>
  <w:style w:type="character" w:customStyle="1" w:styleId="ContactInfoChar">
    <w:name w:val="Contact Info Char"/>
    <w:basedOn w:val="DefaultParagraphFont"/>
    <w:link w:val="ContactInfo"/>
    <w:uiPriority w:val="2"/>
    <w:rPr>
      <w:rFonts w:eastAsiaTheme="minorHAnsi"/>
      <w:b/>
      <w:color w:val="262626" w:themeColor="text1" w:themeTint="D9"/>
    </w:rPr>
  </w:style>
  <w:style w:type="paragraph" w:customStyle="1" w:styleId="9B6E9A0868654EBB8EC89445E309BEF8">
    <w:name w:val="9B6E9A0868654EBB8EC89445E309BEF8"/>
  </w:style>
  <w:style w:type="paragraph" w:customStyle="1" w:styleId="0A02E59341C242619097529A92DEEF8F">
    <w:name w:val="0A02E59341C242619097529A92DEEF8F"/>
  </w:style>
  <w:style w:type="paragraph" w:customStyle="1" w:styleId="CB6AD6B849DA4F21BDE301AD75F72675">
    <w:name w:val="CB6AD6B849DA4F21BDE301AD75F72675"/>
  </w:style>
  <w:style w:type="paragraph" w:customStyle="1" w:styleId="D173C6A9464A4EC2B331789E5DCCAF4C">
    <w:name w:val="D173C6A9464A4EC2B331789E5DCCAF4C"/>
  </w:style>
  <w:style w:type="paragraph" w:customStyle="1" w:styleId="69131AC567614E52BD7779678DCE23BA">
    <w:name w:val="69131AC567614E52BD7779678DCE23BA"/>
  </w:style>
  <w:style w:type="paragraph" w:customStyle="1" w:styleId="F3647925E750466691A94DF19E13C991">
    <w:name w:val="F3647925E750466691A94DF19E13C991"/>
  </w:style>
  <w:style w:type="paragraph" w:customStyle="1" w:styleId="9BC21668B3554D539B406424E44DEADF">
    <w:name w:val="9BC21668B3554D539B406424E44DEADF"/>
  </w:style>
  <w:style w:type="paragraph" w:customStyle="1" w:styleId="8CC9CCD35BDD4672819F03D90453AB0F">
    <w:name w:val="8CC9CCD35BDD4672819F03D90453AB0F"/>
  </w:style>
  <w:style w:type="paragraph" w:customStyle="1" w:styleId="652C880C2D78469F8CA36103AE2A879B">
    <w:name w:val="652C880C2D78469F8CA36103AE2A879B"/>
  </w:style>
  <w:style w:type="paragraph" w:customStyle="1" w:styleId="774723F65A1C42E2928CBE047BDBBA25">
    <w:name w:val="774723F65A1C42E2928CBE047BDBBA25"/>
  </w:style>
  <w:style w:type="paragraph" w:customStyle="1" w:styleId="C1639E4928CF4A00B844BAB014DB79D9">
    <w:name w:val="C1639E4928CF4A00B844BAB014DB79D9"/>
  </w:style>
  <w:style w:type="paragraph" w:customStyle="1" w:styleId="C829D6AF91554B74934F92D4059175A7">
    <w:name w:val="C829D6AF91554B74934F92D4059175A7"/>
  </w:style>
  <w:style w:type="paragraph" w:customStyle="1" w:styleId="A71C532E03604B84A87B3F2A0CF41695">
    <w:name w:val="A71C532E03604B84A87B3F2A0CF41695"/>
  </w:style>
  <w:style w:type="paragraph" w:customStyle="1" w:styleId="07831800A8574E5F90EB0DCA520AD404">
    <w:name w:val="07831800A8574E5F90EB0DCA520AD404"/>
  </w:style>
  <w:style w:type="paragraph" w:customStyle="1" w:styleId="A77044E957874AB5896B43F31B0FA7C8">
    <w:name w:val="A77044E957874AB5896B43F31B0FA7C8"/>
  </w:style>
  <w:style w:type="paragraph" w:customStyle="1" w:styleId="1D2BE7D4775143DB8E72E2F9582EB3E4">
    <w:name w:val="1D2BE7D4775143DB8E72E2F9582EB3E4"/>
  </w:style>
  <w:style w:type="paragraph" w:customStyle="1" w:styleId="3FDE662B205443599004AFAE1BC33F79">
    <w:name w:val="3FDE662B205443599004AFAE1BC33F79"/>
  </w:style>
  <w:style w:type="paragraph" w:customStyle="1" w:styleId="54577F06986F4FAE8D1F376545DACA96">
    <w:name w:val="54577F06986F4FAE8D1F376545DACA96"/>
  </w:style>
  <w:style w:type="paragraph" w:customStyle="1" w:styleId="266796F9B87E496F829FD9E4632998D0">
    <w:name w:val="266796F9B87E496F829FD9E4632998D0"/>
  </w:style>
  <w:style w:type="paragraph" w:customStyle="1" w:styleId="C1DA6E79B07D45FD8497DBAC7747000A">
    <w:name w:val="C1DA6E79B07D45FD8497DBAC7747000A"/>
  </w:style>
  <w:style w:type="paragraph" w:customStyle="1" w:styleId="C62C2B36339E4A69B321FACB7FB6BE47">
    <w:name w:val="C62C2B36339E4A69B321FACB7FB6BE47"/>
  </w:style>
  <w:style w:type="paragraph" w:customStyle="1" w:styleId="3F238155BD43429C840BF2712785AEBA">
    <w:name w:val="3F238155BD43429C840BF2712785AEBA"/>
  </w:style>
  <w:style w:type="paragraph" w:customStyle="1" w:styleId="3161F8E94869401E80BE31F0BEA5E5B6">
    <w:name w:val="3161F8E94869401E80BE31F0BEA5E5B6"/>
  </w:style>
  <w:style w:type="paragraph" w:customStyle="1" w:styleId="ED7110F3659F4DEFB850261520AF4D52">
    <w:name w:val="ED7110F3659F4DEFB850261520AF4D52"/>
  </w:style>
  <w:style w:type="paragraph" w:customStyle="1" w:styleId="CD1905171CA144A8A4C4069457CDCB91">
    <w:name w:val="CD1905171CA144A8A4C4069457CDCB91"/>
  </w:style>
  <w:style w:type="paragraph" w:customStyle="1" w:styleId="E7C7F854C6864CCCB17C483A5A613680">
    <w:name w:val="E7C7F854C6864CCCB17C483A5A613680"/>
  </w:style>
  <w:style w:type="paragraph" w:customStyle="1" w:styleId="6F60945DE26345D3A4D726CD7A3FDFDA">
    <w:name w:val="6F60945DE26345D3A4D726CD7A3FDFDA"/>
  </w:style>
  <w:style w:type="paragraph" w:customStyle="1" w:styleId="F0FD15658B6542AFB2A4C80315928234">
    <w:name w:val="F0FD15658B6542AFB2A4C80315928234"/>
  </w:style>
  <w:style w:type="paragraph" w:customStyle="1" w:styleId="B18A8814670D4C00BF66091A0184FF40">
    <w:name w:val="B18A8814670D4C00BF66091A0184FF40"/>
  </w:style>
  <w:style w:type="paragraph" w:customStyle="1" w:styleId="5F77CDE7F51C4FB2A6726F5E566E6230">
    <w:name w:val="5F77CDE7F51C4FB2A6726F5E566E6230"/>
  </w:style>
  <w:style w:type="paragraph" w:customStyle="1" w:styleId="7A53E8AE807E40EA9BF744BB21FB47BC">
    <w:name w:val="7A53E8AE807E40EA9BF744BB21FB47BC"/>
  </w:style>
  <w:style w:type="paragraph" w:customStyle="1" w:styleId="4C4D374DEE794C648FBC1E60C968B41C">
    <w:name w:val="4C4D374DEE794C648FBC1E60C968B41C"/>
  </w:style>
  <w:style w:type="paragraph" w:customStyle="1" w:styleId="F66952073A1E4181B106EC4D380097DC">
    <w:name w:val="F66952073A1E4181B106EC4D380097DC"/>
  </w:style>
  <w:style w:type="paragraph" w:customStyle="1" w:styleId="58C75125ED1D4F5BBBEAA4846BDB2C12">
    <w:name w:val="58C75125ED1D4F5BBBEAA4846BDB2C12"/>
  </w:style>
  <w:style w:type="paragraph" w:customStyle="1" w:styleId="BE24049025CE48E7BAE6B6EBB602DE0B">
    <w:name w:val="BE24049025CE48E7BAE6B6EBB602DE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103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Mr.Shayan</dc:creator>
  <cp:lastModifiedBy>Mr.Shayan</cp:lastModifiedBy>
  <cp:revision>3</cp:revision>
  <dcterms:created xsi:type="dcterms:W3CDTF">2025-08-15T17:46:00Z</dcterms:created>
  <dcterms:modified xsi:type="dcterms:W3CDTF">2025-08-17T17:04:00Z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79;#Template 12;#95;#Microsoft Office Word 2007;#448;#Microsoft Office Word 2010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